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74" w:rsidRDefault="001F3C3A">
      <w:pPr>
        <w:pStyle w:val="Title"/>
      </w:pPr>
      <w:r>
        <w:t xml:space="preserve">Server Side Code </w:t>
      </w:r>
    </w:p>
    <w:p w:rsidR="00890974" w:rsidRDefault="001F3C3A">
      <w:pPr>
        <w:pStyle w:val="Heading1"/>
      </w:pPr>
      <w:r>
        <w:t>Assingment-5</w:t>
      </w:r>
    </w:p>
    <w:p w:rsidR="00890974" w:rsidRPr="006852F0" w:rsidRDefault="006F3013" w:rsidP="006F301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852F0">
        <w:rPr>
          <w:b/>
        </w:rPr>
        <w:t>Php</w:t>
      </w:r>
      <w:proofErr w:type="spellEnd"/>
      <w:r w:rsidRPr="006852F0">
        <w:rPr>
          <w:b/>
        </w:rPr>
        <w:t xml:space="preserve"> code </w:t>
      </w:r>
    </w:p>
    <w:p w:rsidR="00AC69D0" w:rsidRDefault="00AC69D0" w:rsidP="006F3013">
      <w:pPr>
        <w:pStyle w:val="ListParagraph"/>
      </w:pPr>
    </w:p>
    <w:p w:rsidR="0041545A" w:rsidRDefault="00AC69D0" w:rsidP="006F3013">
      <w:pPr>
        <w:pStyle w:val="ListParagraph"/>
      </w:pPr>
      <w:r w:rsidRPr="00AC69D0">
        <w:rPr>
          <w:noProof/>
          <w:lang w:eastAsia="en-US"/>
        </w:rPr>
        <w:drawing>
          <wp:inline distT="0" distB="0" distL="0" distR="0">
            <wp:extent cx="6381750" cy="3295650"/>
            <wp:effectExtent l="0" t="0" r="0" b="0"/>
            <wp:docPr id="2" name="Picture 2" descr="C:\Users\Sahithi\Dropbox\Screenshots\Screenshot 2015-06-25 00.38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ithi\Dropbox\Screenshots\Screenshot 2015-06-25 00.38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33" cy="32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5A" w:rsidRDefault="0041545A" w:rsidP="006F3013">
      <w:pPr>
        <w:pStyle w:val="ListParagraph"/>
      </w:pPr>
    </w:p>
    <w:p w:rsidR="0041545A" w:rsidRDefault="0041545A" w:rsidP="006F3013">
      <w:pPr>
        <w:pStyle w:val="ListParagraph"/>
      </w:pPr>
    </w:p>
    <w:p w:rsidR="0041545A" w:rsidRDefault="0041545A" w:rsidP="006F3013">
      <w:pPr>
        <w:pStyle w:val="ListParagraph"/>
      </w:pPr>
    </w:p>
    <w:p w:rsidR="006F3013" w:rsidRDefault="00AC69D0" w:rsidP="006F3013">
      <w:pPr>
        <w:pStyle w:val="ListParagraph"/>
      </w:pPr>
      <w:r w:rsidRPr="00AC69D0">
        <w:rPr>
          <w:noProof/>
          <w:lang w:eastAsia="en-US"/>
        </w:rPr>
        <w:lastRenderedPageBreak/>
        <w:drawing>
          <wp:inline distT="0" distB="0" distL="0" distR="0">
            <wp:extent cx="6267450" cy="3352800"/>
            <wp:effectExtent l="0" t="0" r="0" b="0"/>
            <wp:docPr id="1" name="Picture 1" descr="C:\Users\Sahithi\Dropbox\Screenshots\Screenshot 2015-06-25 00.2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ithi\Dropbox\Screenshots\Screenshot 2015-06-25 00.29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34" cy="3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97" w:rsidRDefault="00094E97" w:rsidP="006F3013">
      <w:pPr>
        <w:pStyle w:val="ListParagraph"/>
      </w:pPr>
    </w:p>
    <w:p w:rsidR="00094E97" w:rsidRPr="00524551" w:rsidRDefault="00094E97" w:rsidP="006F3013">
      <w:pPr>
        <w:pStyle w:val="ListParagraph"/>
        <w:rPr>
          <w:b/>
        </w:rPr>
      </w:pPr>
      <w:r w:rsidRPr="00524551">
        <w:rPr>
          <w:b/>
        </w:rPr>
        <w:t>The UI for Entering the Movie Details:</w:t>
      </w:r>
    </w:p>
    <w:p w:rsidR="00094E97" w:rsidRDefault="00E5372C" w:rsidP="006F3013">
      <w:pPr>
        <w:pStyle w:val="ListParagraph"/>
      </w:pPr>
      <w:r w:rsidRPr="00E5372C">
        <w:rPr>
          <w:noProof/>
          <w:lang w:eastAsia="en-US"/>
        </w:rPr>
        <w:drawing>
          <wp:inline distT="0" distB="0" distL="0" distR="0">
            <wp:extent cx="5943600" cy="3341643"/>
            <wp:effectExtent l="0" t="0" r="0" b="0"/>
            <wp:docPr id="3" name="Picture 3" descr="C:\Users\Sahithi\Dropbox\Screenshots\Screenshot 2015-06-25 00.2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ithi\Dropbox\Screenshots\Screenshot 2015-06-25 00.26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C" w:rsidRPr="00F307D9" w:rsidRDefault="00E5372C" w:rsidP="006F3013">
      <w:pPr>
        <w:pStyle w:val="ListParagraph"/>
        <w:rPr>
          <w:b/>
        </w:rPr>
      </w:pPr>
      <w:r w:rsidRPr="00F307D9">
        <w:rPr>
          <w:b/>
        </w:rPr>
        <w:t xml:space="preserve">Once the </w:t>
      </w:r>
      <w:r w:rsidR="00F307D9">
        <w:rPr>
          <w:b/>
        </w:rPr>
        <w:t xml:space="preserve">Details are loaded, it gives a </w:t>
      </w:r>
      <w:r w:rsidRPr="00F307D9">
        <w:rPr>
          <w:b/>
        </w:rPr>
        <w:t>message that the details are uploaded</w:t>
      </w:r>
    </w:p>
    <w:p w:rsidR="00E5372C" w:rsidRDefault="00E5372C" w:rsidP="006F3013">
      <w:pPr>
        <w:pStyle w:val="ListParagraph"/>
      </w:pPr>
    </w:p>
    <w:p w:rsidR="00E5372C" w:rsidRDefault="00E5372C" w:rsidP="006F3013">
      <w:pPr>
        <w:pStyle w:val="ListParagraph"/>
      </w:pPr>
    </w:p>
    <w:p w:rsidR="00E5372C" w:rsidRDefault="00E5372C" w:rsidP="006F3013">
      <w:pPr>
        <w:pStyle w:val="ListParagraph"/>
      </w:pPr>
    </w:p>
    <w:p w:rsidR="00E5372C" w:rsidRDefault="00E5372C" w:rsidP="006F3013">
      <w:pPr>
        <w:pStyle w:val="ListParagraph"/>
      </w:pPr>
      <w:r w:rsidRPr="00E5372C">
        <w:rPr>
          <w:noProof/>
          <w:lang w:eastAsia="en-US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Sahithi\Dropbox\Screenshots\Screenshot 2015-06-25 00.2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hithi\Dropbox\Screenshots\Screenshot 2015-06-25 00.26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C" w:rsidRDefault="00E5372C" w:rsidP="006F3013">
      <w:pPr>
        <w:pStyle w:val="ListParagraph"/>
      </w:pPr>
    </w:p>
    <w:p w:rsidR="00E5372C" w:rsidRPr="00F307D9" w:rsidRDefault="00E5372C" w:rsidP="006F3013">
      <w:pPr>
        <w:pStyle w:val="ListParagraph"/>
        <w:rPr>
          <w:b/>
        </w:rPr>
      </w:pPr>
      <w:r w:rsidRPr="00F307D9">
        <w:rPr>
          <w:b/>
        </w:rPr>
        <w:t>Reflecting the new movie added in the Recycler View:</w:t>
      </w:r>
    </w:p>
    <w:p w:rsidR="00E5372C" w:rsidRDefault="00E5372C" w:rsidP="006F3013">
      <w:pPr>
        <w:pStyle w:val="ListParagraph"/>
      </w:pPr>
    </w:p>
    <w:p w:rsidR="00E5372C" w:rsidRDefault="00E5372C" w:rsidP="006F3013">
      <w:pPr>
        <w:pStyle w:val="ListParagraph"/>
      </w:pPr>
      <w:r w:rsidRPr="00E5372C">
        <w:rPr>
          <w:noProof/>
          <w:lang w:eastAsia="en-US"/>
        </w:rPr>
        <w:drawing>
          <wp:inline distT="0" distB="0" distL="0" distR="0">
            <wp:extent cx="5943600" cy="3341643"/>
            <wp:effectExtent l="0" t="0" r="0" b="0"/>
            <wp:docPr id="5" name="Picture 5" descr="C:\Users\Sahithi\Dropbox\Screenshots\Screenshot 2015-06-25 00.2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hithi\Dropbox\Screenshots\Screenshot 2015-06-25 00.27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97" w:rsidRDefault="00094E97" w:rsidP="006F3013">
      <w:pPr>
        <w:pStyle w:val="ListParagraph"/>
      </w:pPr>
    </w:p>
    <w:p w:rsidR="00094E97" w:rsidRDefault="00E5372C" w:rsidP="006F3013">
      <w:pPr>
        <w:pStyle w:val="ListParagraph"/>
      </w:pPr>
      <w:r>
        <w:t>The new movie “</w:t>
      </w:r>
      <w:proofErr w:type="spellStart"/>
      <w:r>
        <w:t>Bhahubhali</w:t>
      </w:r>
      <w:proofErr w:type="spellEnd"/>
      <w:r>
        <w:t xml:space="preserve">” which is not in the given list is added using POST request from the </w:t>
      </w:r>
      <w:proofErr w:type="spellStart"/>
      <w:r w:rsidR="00E124D2">
        <w:t>Anroid</w:t>
      </w:r>
      <w:proofErr w:type="spellEnd"/>
      <w:r w:rsidR="00E124D2">
        <w:t xml:space="preserve"> </w:t>
      </w:r>
      <w:proofErr w:type="gramStart"/>
      <w:r w:rsidR="00E124D2">
        <w:t>UI(</w:t>
      </w:r>
      <w:proofErr w:type="gramEnd"/>
      <w:r w:rsidR="00E124D2">
        <w:t xml:space="preserve"> which displays Image, </w:t>
      </w:r>
      <w:proofErr w:type="spellStart"/>
      <w:r w:rsidR="00E124D2">
        <w:t>Moviename</w:t>
      </w:r>
      <w:proofErr w:type="spellEnd"/>
      <w:r w:rsidR="00E124D2">
        <w:t xml:space="preserve"> and Description)</w:t>
      </w:r>
    </w:p>
    <w:p w:rsidR="00391896" w:rsidRDefault="00391896" w:rsidP="006F3013">
      <w:pPr>
        <w:pStyle w:val="ListParagraph"/>
      </w:pPr>
    </w:p>
    <w:p w:rsidR="00391896" w:rsidRDefault="00391896" w:rsidP="006F3013">
      <w:pPr>
        <w:pStyle w:val="ListParagraph"/>
        <w:rPr>
          <w:b/>
        </w:rPr>
      </w:pPr>
      <w:r w:rsidRPr="00391896">
        <w:rPr>
          <w:b/>
        </w:rPr>
        <w:t>The App Side Code</w:t>
      </w:r>
    </w:p>
    <w:p w:rsidR="00391896" w:rsidRDefault="00391896" w:rsidP="006F3013">
      <w:pPr>
        <w:pStyle w:val="ListParagraph"/>
        <w:rPr>
          <w:b/>
        </w:rPr>
      </w:pPr>
    </w:p>
    <w:p w:rsidR="00391896" w:rsidRDefault="00D5265C" w:rsidP="006F3013">
      <w:pPr>
        <w:pStyle w:val="ListParagraph"/>
        <w:rPr>
          <w:b/>
        </w:rPr>
      </w:pPr>
      <w:r>
        <w:rPr>
          <w:b/>
        </w:rPr>
        <w:lastRenderedPageBreak/>
        <w:t>Xml code:</w:t>
      </w:r>
    </w:p>
    <w:p w:rsidR="00D5265C" w:rsidRDefault="00D5265C" w:rsidP="006F3013">
      <w:pPr>
        <w:pStyle w:val="ListParagraph"/>
        <w:rPr>
          <w:b/>
        </w:rPr>
      </w:pPr>
    </w:p>
    <w:p w:rsidR="00D5265C" w:rsidRDefault="00D5265C" w:rsidP="00D52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D5265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&lt;?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xml version=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"1.0" 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encoding=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"utf-8"</w:t>
      </w:r>
      <w:r w:rsidRPr="00D5265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?&gt;</w:t>
      </w:r>
      <w:r w:rsidRPr="00D5265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ScrollView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xmlns:</w:t>
      </w:r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"http://schemas.android.com/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apk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/res/android"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:fillViewport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RelativeLayout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br/>
        <w:t xml:space="preserve">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:background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fff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Registration Form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LinearLayout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br/>
        <w:t xml:space="preserve">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xmlns:</w:t>
      </w:r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"http://schemas.android.com/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apk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/res/android"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:orientation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"vertical"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match_parent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:padding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"10dip"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Full Name Label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"#372c24"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MovieName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EditText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MovieName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"5dip"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:singleLine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:layout_marginBottom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"20dip"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 Email Label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"#372c24"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"Movie Description"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EditText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"@+id/description"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"5dip"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:singleLine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:layout_marginBottom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"20dip"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Password Label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"#372c24"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"Rating"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EditText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"@+id/rating"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:singleLine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"5dip"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"#372c24"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"URL"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EditText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url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lastRenderedPageBreak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:singleLine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"5dip"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"#372c24"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"Director"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EditText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"@+id/director"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:singleLine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"5dip"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"#372c24"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"Cast"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EditText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"@+id/cast"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:singleLine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"true"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"5dip"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Register Button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Button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"@+id/Submit"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"10dip"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"Submit Movie Details"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Link to Login Screen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TextView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:id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"@+id/Upload"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:layout_width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fill_parent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:layout_height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wrap_content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:layout_marginTop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"40dip"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:layout_marginBottom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"40dip"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:gravity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"center"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:textSize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"20dip"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br/>
        <w:t xml:space="preserve">                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android</w:t>
      </w:r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:textColor</w:t>
      </w:r>
      <w:proofErr w:type="spellEnd"/>
      <w:r w:rsidRPr="00D5265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D5265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"#025f7c"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&lt;/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LinearLayout</w:t>
      </w:r>
      <w:proofErr w:type="spellEnd"/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&lt;!-- Registration Form Ends --&gt;</w:t>
      </w:r>
      <w:r w:rsidRPr="00D5265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RelativeLayout</w:t>
      </w:r>
      <w:proofErr w:type="spellEnd"/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</w:t>
      </w:r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>&lt;/</w:t>
      </w:r>
      <w:proofErr w:type="spellStart"/>
      <w:r w:rsidRPr="00D5265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ScrollView</w:t>
      </w:r>
      <w:proofErr w:type="spellEnd"/>
      <w:r w:rsidRPr="00D5265C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</w:t>
      </w:r>
    </w:p>
    <w:p w:rsidR="00D5265C" w:rsidRDefault="00D5265C" w:rsidP="00D52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</w:p>
    <w:p w:rsidR="00D5265C" w:rsidRDefault="00D5265C" w:rsidP="00D52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</w:p>
    <w:p w:rsidR="00D5265C" w:rsidRPr="00A66EB1" w:rsidRDefault="00D5265C" w:rsidP="00D52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US"/>
        </w:rPr>
      </w:pPr>
      <w:r w:rsidRPr="00A66EB1">
        <w:rPr>
          <w:rFonts w:ascii="Courier New" w:eastAsia="Times New Roman" w:hAnsi="Courier New" w:cs="Courier New"/>
          <w:b/>
          <w:color w:val="000000"/>
          <w:sz w:val="18"/>
          <w:szCs w:val="18"/>
          <w:lang w:eastAsia="en-US"/>
        </w:rPr>
        <w:t>Code in the Fragment:</w:t>
      </w:r>
    </w:p>
    <w:p w:rsidR="006739E4" w:rsidRDefault="00A66EB1" w:rsidP="00A66EB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com.example.layout.layout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javax.security.auth.Subject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A placeholder fragment containing a simple view.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EnterNewMovie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ARG_OPTION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argument_option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MovieName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Cast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Upload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Movie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moviename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EnterNewMovie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option)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EnterNewMovie</w:t>
      </w:r>
      <w:proofErr w:type="spellEnd"/>
      <w:r>
        <w:rPr>
          <w:color w:val="000000"/>
          <w:sz w:val="18"/>
          <w:szCs w:val="18"/>
        </w:rPr>
        <w:t xml:space="preserve"> fragment=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EnterNewMovie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args.putInt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ARG_OPTION</w:t>
      </w:r>
      <w:r>
        <w:rPr>
          <w:color w:val="000000"/>
          <w:sz w:val="18"/>
          <w:szCs w:val="18"/>
        </w:rPr>
        <w:t>,option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fragment.setArguments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createMovie</w:t>
      </w:r>
      <w:proofErr w:type="spellEnd"/>
      <w:r>
        <w:rPr>
          <w:color w:val="000000"/>
          <w:sz w:val="18"/>
          <w:szCs w:val="18"/>
        </w:rPr>
        <w:t>(String name,  String description,</w:t>
      </w:r>
      <w:r>
        <w:rPr>
          <w:color w:val="000000"/>
          <w:sz w:val="18"/>
          <w:szCs w:val="18"/>
        </w:rPr>
        <w:br/>
        <w:t xml:space="preserve">         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rating, String director, String stars, String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 movie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 name);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, description);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rating"</w:t>
      </w:r>
      <w:r>
        <w:rPr>
          <w:color w:val="000000"/>
          <w:sz w:val="18"/>
          <w:szCs w:val="18"/>
        </w:rPr>
        <w:t>,rating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director"</w:t>
      </w:r>
      <w:r>
        <w:rPr>
          <w:color w:val="000000"/>
          <w:sz w:val="18"/>
          <w:szCs w:val="18"/>
        </w:rPr>
        <w:t>,director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stars"</w:t>
      </w:r>
      <w:r>
        <w:rPr>
          <w:color w:val="000000"/>
          <w:sz w:val="18"/>
          <w:szCs w:val="18"/>
        </w:rPr>
        <w:t>,stars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url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movie;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EnterNewMovie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View view=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newmovielayout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moviename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MovieName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description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rating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rating_=</w:t>
      </w:r>
      <w:proofErr w:type="spellStart"/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// Rating=</w:t>
      </w:r>
      <w:proofErr w:type="spellStart"/>
      <w:r>
        <w:rPr>
          <w:i/>
          <w:iCs/>
          <w:color w:val="808080"/>
          <w:sz w:val="18"/>
          <w:szCs w:val="18"/>
        </w:rPr>
        <w:t>Double.parseDouble</w:t>
      </w:r>
      <w:proofErr w:type="spellEnd"/>
      <w:r>
        <w:rPr>
          <w:i/>
          <w:iCs/>
          <w:color w:val="808080"/>
          <w:sz w:val="18"/>
          <w:szCs w:val="18"/>
        </w:rPr>
        <w:t>(rating_);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director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cast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Upload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Upload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Button </w:t>
      </w:r>
      <w:proofErr w:type="spellStart"/>
      <w:r>
        <w:rPr>
          <w:color w:val="000000"/>
          <w:sz w:val="18"/>
          <w:szCs w:val="18"/>
        </w:rPr>
        <w:t>Sumbit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Submit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Sumbit.setOnClickListener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MovieName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moviename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Cast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cast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Movie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Movie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createMovie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MovieName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Cast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 xml:space="preserve">_ = </w:t>
      </w:r>
      <w:proofErr w:type="spellStart"/>
      <w:r>
        <w:rPr>
          <w:color w:val="000000"/>
          <w:sz w:val="18"/>
          <w:szCs w:val="18"/>
        </w:rPr>
        <w:t>MovieDataJson.</w:t>
      </w:r>
      <w:r>
        <w:rPr>
          <w:i/>
          <w:iCs/>
          <w:color w:val="660E7A"/>
          <w:sz w:val="18"/>
          <w:szCs w:val="18"/>
        </w:rPr>
        <w:t>PHP_SERVER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"post/"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UploadMovieAsyncTask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uploadMovieAsyncTask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UploadMovieAsyncTask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Movie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Upload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uploadMovieAsyncTask.execute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_});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E4E4FF"/>
        </w:rPr>
        <w:t xml:space="preserve">return </w:t>
      </w:r>
      <w:r>
        <w:rPr>
          <w:color w:val="000000"/>
          <w:sz w:val="18"/>
          <w:szCs w:val="18"/>
          <w:shd w:val="clear" w:color="auto" w:fill="E4E4FF"/>
        </w:rPr>
        <w:t>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739E4" w:rsidRDefault="006739E4" w:rsidP="00A66EB1">
      <w:pPr>
        <w:pStyle w:val="HTMLPreformatted"/>
        <w:shd w:val="clear" w:color="auto" w:fill="FFFFFF"/>
        <w:spacing w:after="240"/>
        <w:rPr>
          <w:b/>
          <w:color w:val="000000"/>
          <w:sz w:val="18"/>
          <w:szCs w:val="18"/>
        </w:rPr>
      </w:pPr>
      <w:r w:rsidRPr="0029618F">
        <w:rPr>
          <w:b/>
          <w:color w:val="000000"/>
          <w:sz w:val="18"/>
          <w:szCs w:val="18"/>
        </w:rPr>
        <w:t xml:space="preserve">Code in </w:t>
      </w:r>
      <w:proofErr w:type="spellStart"/>
      <w:r w:rsidRPr="0029618F">
        <w:rPr>
          <w:b/>
          <w:color w:val="000000"/>
          <w:sz w:val="18"/>
          <w:szCs w:val="18"/>
        </w:rPr>
        <w:t>Async</w:t>
      </w:r>
      <w:proofErr w:type="spellEnd"/>
      <w:r w:rsidRPr="0029618F">
        <w:rPr>
          <w:b/>
          <w:color w:val="000000"/>
          <w:sz w:val="18"/>
          <w:szCs w:val="18"/>
        </w:rPr>
        <w:t xml:space="preserve"> Task:</w:t>
      </w:r>
    </w:p>
    <w:p w:rsidR="001F5645" w:rsidRDefault="001F5645" w:rsidP="001F564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com.example.layout.layout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E4E4FF"/>
        </w:rPr>
        <w:t>import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java.lang.ref.WeakReference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Sahithi on 6/24/2015.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UploadMovieAsyncTask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AsyncTask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String,Void,String</w:t>
      </w:r>
      <w:proofErr w:type="spellEnd"/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Movie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WeakReference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TextViewWeakReference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UploadMovieAsyncTask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Movie,TextView</w:t>
      </w:r>
      <w:proofErr w:type="spellEnd"/>
      <w:r>
        <w:rPr>
          <w:color w:val="000000"/>
          <w:sz w:val="18"/>
          <w:szCs w:val="18"/>
        </w:rPr>
        <w:t xml:space="preserve"> Upload)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Movie</w:t>
      </w:r>
      <w:proofErr w:type="spellEnd"/>
      <w:r>
        <w:rPr>
          <w:color w:val="000000"/>
          <w:sz w:val="18"/>
          <w:szCs w:val="18"/>
        </w:rPr>
        <w:t>=Movie;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TextViewWeakReference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WeakReference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&gt;(Upload);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(String...</w:t>
      </w:r>
      <w:proofErr w:type="spellStart"/>
      <w:r>
        <w:rPr>
          <w:color w:val="000000"/>
          <w:sz w:val="18"/>
          <w:szCs w:val="18"/>
        </w:rPr>
        <w:t>urls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MyUtility.</w:t>
      </w:r>
      <w:r>
        <w:rPr>
          <w:i/>
          <w:iCs/>
          <w:color w:val="000000"/>
          <w:sz w:val="18"/>
          <w:szCs w:val="18"/>
        </w:rPr>
        <w:t>uploadJSON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b/>
          <w:bCs/>
          <w:color w:val="660E7A"/>
          <w:sz w:val="18"/>
          <w:szCs w:val="18"/>
        </w:rPr>
        <w:t>Movie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uploadstatus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UploadComplete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uploadstatus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UploadStatus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UploadText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TextViewWeakReference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UploadText.setText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UploadStatus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77DF4" w:rsidRDefault="00C77DF4" w:rsidP="001F564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77DF4" w:rsidRDefault="00C77DF4" w:rsidP="001F564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C77DF4">
        <w:rPr>
          <w:b/>
          <w:color w:val="000000"/>
          <w:sz w:val="18"/>
          <w:szCs w:val="18"/>
        </w:rPr>
        <w:lastRenderedPageBreak/>
        <w:t>Code for JSON upload</w:t>
      </w:r>
    </w:p>
    <w:p w:rsidR="00E77853" w:rsidRDefault="00E77853" w:rsidP="001F564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42551C" w:rsidRDefault="0042551C" w:rsidP="004255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// Upload </w:t>
      </w:r>
      <w:proofErr w:type="spellStart"/>
      <w:r>
        <w:rPr>
          <w:i/>
          <w:iCs/>
          <w:color w:val="808080"/>
          <w:sz w:val="18"/>
          <w:szCs w:val="18"/>
        </w:rPr>
        <w:t>Json</w:t>
      </w:r>
      <w:proofErr w:type="spellEnd"/>
      <w:r>
        <w:rPr>
          <w:i/>
          <w:iCs/>
          <w:color w:val="808080"/>
          <w:sz w:val="18"/>
          <w:szCs w:val="18"/>
        </w:rPr>
        <w:t xml:space="preserve"> data to server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uploadJSON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url,HashMap</w:t>
      </w:r>
      <w:proofErr w:type="spellEnd"/>
      <w:r>
        <w:rPr>
          <w:color w:val="000000"/>
          <w:sz w:val="18"/>
          <w:szCs w:val="18"/>
        </w:rPr>
        <w:t xml:space="preserve"> Movie) {</w:t>
      </w:r>
      <w:r>
        <w:rPr>
          <w:color w:val="000000"/>
          <w:sz w:val="18"/>
          <w:szCs w:val="18"/>
        </w:rPr>
        <w:br/>
        <w:t xml:space="preserve">    String line;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URL </w:t>
      </w:r>
      <w:proofErr w:type="spellStart"/>
      <w:r>
        <w:rPr>
          <w:color w:val="000000"/>
          <w:sz w:val="18"/>
          <w:szCs w:val="18"/>
        </w:rPr>
        <w:t>urlObj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URL(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HttpURLConnection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httpConnection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HttpURLConnection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urlObj.openConnection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httpConnection.setDoOutput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httpConnection.setRequestMethod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httpConnection.setRequestProperty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"Content-Type"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"application/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httpConnection.connect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Send the JSON data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jsonParam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"stars"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"stars"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length"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image"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year"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"director"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"director"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url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Movie.get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url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OutputStreamWriter</w:t>
      </w:r>
      <w:proofErr w:type="spellEnd"/>
      <w:r>
        <w:rPr>
          <w:color w:val="000000"/>
          <w:sz w:val="18"/>
          <w:szCs w:val="18"/>
        </w:rPr>
        <w:t xml:space="preserve"> out = </w:t>
      </w:r>
      <w:r>
        <w:rPr>
          <w:b/>
          <w:bCs/>
          <w:color w:val="000080"/>
          <w:sz w:val="18"/>
          <w:szCs w:val="18"/>
        </w:rPr>
        <w:t xml:space="preserve">new   </w:t>
      </w:r>
      <w:proofErr w:type="spellStart"/>
      <w:r>
        <w:rPr>
          <w:color w:val="000000"/>
          <w:sz w:val="18"/>
          <w:szCs w:val="18"/>
        </w:rPr>
        <w:t>OutputStreamWriter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httpConnection.getOutputStream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jsonParam.toString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Read the response, if needed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number=</w:t>
      </w:r>
      <w:proofErr w:type="spellStart"/>
      <w:r>
        <w:rPr>
          <w:color w:val="000000"/>
          <w:sz w:val="18"/>
          <w:szCs w:val="18"/>
        </w:rPr>
        <w:t>httpConnection.getResponseCode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httpConnection.getResponseCode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HttpURLConnection.</w:t>
      </w:r>
      <w:r>
        <w:rPr>
          <w:b/>
          <w:bCs/>
          <w:i/>
          <w:iCs/>
          <w:color w:val="660E7A"/>
          <w:sz w:val="18"/>
          <w:szCs w:val="18"/>
        </w:rPr>
        <w:t>HTTP_OK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stream = </w:t>
      </w:r>
      <w:proofErr w:type="spellStart"/>
      <w:r>
        <w:rPr>
          <w:color w:val="000000"/>
          <w:sz w:val="18"/>
          <w:szCs w:val="18"/>
        </w:rPr>
        <w:t>httpConnection.getInputStream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reader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(stream));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((line = </w:t>
      </w:r>
      <w:proofErr w:type="spellStart"/>
      <w:r>
        <w:rPr>
          <w:color w:val="000000"/>
          <w:sz w:val="18"/>
          <w:szCs w:val="18"/>
        </w:rPr>
        <w:t>reader.readLine</w:t>
      </w:r>
      <w:proofErr w:type="spellEnd"/>
      <w:r>
        <w:rPr>
          <w:color w:val="000000"/>
          <w:sz w:val="18"/>
          <w:szCs w:val="18"/>
        </w:rPr>
        <w:t xml:space="preserve">())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"Uploading Finished"</w:t>
      </w:r>
      <w:r>
        <w:rPr>
          <w:color w:val="000000"/>
          <w:sz w:val="18"/>
          <w:szCs w:val="18"/>
        </w:rPr>
        <w:t xml:space="preserve">, line); </w:t>
      </w:r>
      <w:r>
        <w:rPr>
          <w:i/>
          <w:iCs/>
          <w:color w:val="808080"/>
          <w:sz w:val="18"/>
          <w:szCs w:val="18"/>
        </w:rPr>
        <w:t>// for debugging purpose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reader.close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UnknownHostException</w:t>
      </w:r>
      <w:proofErr w:type="spellEnd"/>
      <w:r>
        <w:rPr>
          <w:color w:val="000000"/>
          <w:sz w:val="18"/>
          <w:szCs w:val="18"/>
        </w:rPr>
        <w:t xml:space="preserve"> e1)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MyDebugMsg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"Unknown Host exception in </w:t>
      </w:r>
      <w:proofErr w:type="spellStart"/>
      <w:r>
        <w:rPr>
          <w:b/>
          <w:bCs/>
          <w:color w:val="008000"/>
          <w:sz w:val="18"/>
          <w:szCs w:val="18"/>
        </w:rPr>
        <w:t>uploadJSON</w:t>
      </w:r>
      <w:proofErr w:type="spellEnd"/>
      <w:r>
        <w:rPr>
          <w:b/>
          <w:bCs/>
          <w:color w:val="008000"/>
          <w:sz w:val="18"/>
          <w:szCs w:val="18"/>
        </w:rPr>
        <w:t>()"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e1.printStackTrace();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ex)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MyDebugMsg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"Exception in </w:t>
      </w:r>
      <w:proofErr w:type="spellStart"/>
      <w:r>
        <w:rPr>
          <w:b/>
          <w:bCs/>
          <w:color w:val="008000"/>
          <w:sz w:val="18"/>
          <w:szCs w:val="18"/>
        </w:rPr>
        <w:t>uploadJSON</w:t>
      </w:r>
      <w:proofErr w:type="spellEnd"/>
      <w:r>
        <w:rPr>
          <w:b/>
          <w:bCs/>
          <w:color w:val="008000"/>
          <w:sz w:val="18"/>
          <w:szCs w:val="18"/>
        </w:rPr>
        <w:t>()"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C08E0" w:rsidRDefault="00FC08E0" w:rsidP="0042551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C08E0" w:rsidRDefault="00FC08E0" w:rsidP="004255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Reflecting the new record added in the </w:t>
      </w:r>
      <w:hyperlink r:id="rId11" w:history="1">
        <w:r w:rsidRPr="00D86E01">
          <w:rPr>
            <w:rStyle w:val="Hyperlink"/>
            <w:sz w:val="18"/>
            <w:szCs w:val="18"/>
          </w:rPr>
          <w:t>www.example.com/movies/</w:t>
        </w:r>
      </w:hyperlink>
    </w:p>
    <w:p w:rsidR="00FC08E0" w:rsidRDefault="00FC08E0" w:rsidP="0042551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C08E0" w:rsidRDefault="00FC08E0" w:rsidP="004255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C08E0"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486525" cy="3952875"/>
            <wp:effectExtent l="0" t="0" r="9525" b="9525"/>
            <wp:docPr id="6" name="Picture 6" descr="C:\Users\Sahithi\Dropbox\Screenshots\Screenshot 2015-06-25 01.1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hithi\Dropbox\Screenshots\Screenshot 2015-06-25 01.13.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058" cy="39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3" w:rsidRPr="00C77DF4" w:rsidRDefault="00E77853" w:rsidP="001F564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C77DF4" w:rsidRPr="00C77DF4" w:rsidRDefault="00C77DF4" w:rsidP="001F564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1F5645" w:rsidRPr="0029618F" w:rsidRDefault="001F5645" w:rsidP="00A66EB1">
      <w:pPr>
        <w:pStyle w:val="HTMLPreformatted"/>
        <w:shd w:val="clear" w:color="auto" w:fill="FFFFFF"/>
        <w:spacing w:after="240"/>
        <w:rPr>
          <w:b/>
          <w:color w:val="000000"/>
          <w:sz w:val="18"/>
          <w:szCs w:val="18"/>
        </w:rPr>
      </w:pPr>
      <w:bookmarkStart w:id="0" w:name="_GoBack"/>
      <w:bookmarkEnd w:id="0"/>
    </w:p>
    <w:p w:rsidR="00A66EB1" w:rsidRDefault="00A66EB1" w:rsidP="00A66EB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D5265C" w:rsidRPr="00D5265C" w:rsidRDefault="00D5265C" w:rsidP="00D52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</w:p>
    <w:p w:rsidR="00D5265C" w:rsidRPr="00391896" w:rsidRDefault="00D5265C" w:rsidP="006F3013">
      <w:pPr>
        <w:pStyle w:val="ListParagraph"/>
        <w:rPr>
          <w:b/>
        </w:rPr>
      </w:pPr>
    </w:p>
    <w:p w:rsidR="00DD406D" w:rsidRDefault="00DD406D" w:rsidP="006F3013">
      <w:pPr>
        <w:pStyle w:val="ListParagraph"/>
      </w:pPr>
    </w:p>
    <w:p w:rsidR="00DD406D" w:rsidRDefault="00DD406D" w:rsidP="006F3013">
      <w:pPr>
        <w:pStyle w:val="ListParagraph"/>
      </w:pPr>
    </w:p>
    <w:p w:rsidR="00E5372C" w:rsidRDefault="00E5372C" w:rsidP="006F3013">
      <w:pPr>
        <w:pStyle w:val="ListParagraph"/>
      </w:pPr>
    </w:p>
    <w:p w:rsidR="00E5372C" w:rsidRDefault="00E5372C" w:rsidP="006F3013">
      <w:pPr>
        <w:pStyle w:val="ListParagraph"/>
      </w:pPr>
    </w:p>
    <w:sectPr w:rsidR="00E537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1EFB"/>
    <w:multiLevelType w:val="hybridMultilevel"/>
    <w:tmpl w:val="E4120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3A"/>
    <w:rsid w:val="00094E97"/>
    <w:rsid w:val="001F3C3A"/>
    <w:rsid w:val="001F5645"/>
    <w:rsid w:val="0029618F"/>
    <w:rsid w:val="00391896"/>
    <w:rsid w:val="0041545A"/>
    <w:rsid w:val="0042551C"/>
    <w:rsid w:val="00524551"/>
    <w:rsid w:val="006739E4"/>
    <w:rsid w:val="006852F0"/>
    <w:rsid w:val="006F3013"/>
    <w:rsid w:val="00890974"/>
    <w:rsid w:val="008B7309"/>
    <w:rsid w:val="00A66EB1"/>
    <w:rsid w:val="00AC69D0"/>
    <w:rsid w:val="00C77DF4"/>
    <w:rsid w:val="00D5265C"/>
    <w:rsid w:val="00DD406D"/>
    <w:rsid w:val="00E124D2"/>
    <w:rsid w:val="00E5372C"/>
    <w:rsid w:val="00E77853"/>
    <w:rsid w:val="00F307D9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0006-E20F-4374-8012-5CCD8D31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65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xample.com/movi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th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33</TotalTime>
  <Pages>9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Sahithi Desu</dc:creator>
  <cp:keywords/>
  <cp:lastModifiedBy>Sahithi Desu</cp:lastModifiedBy>
  <cp:revision>24</cp:revision>
  <dcterms:created xsi:type="dcterms:W3CDTF">2015-06-25T04:41:00Z</dcterms:created>
  <dcterms:modified xsi:type="dcterms:W3CDTF">2015-06-25T05:14:00Z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