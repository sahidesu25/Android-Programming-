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69" w:rsidRDefault="00EA6B68">
      <w:pPr>
        <w:pStyle w:val="Title"/>
      </w:pPr>
      <w:r>
        <w:t>Assignment 1</w:t>
      </w:r>
    </w:p>
    <w:p w:rsidR="00FE2469" w:rsidRDefault="00EA6B68">
      <w:pPr>
        <w:pStyle w:val="Heading1"/>
      </w:pPr>
      <w:r>
        <w:t>Part-2 Server Setup</w:t>
      </w:r>
    </w:p>
    <w:p w:rsidR="00EA6B68" w:rsidRDefault="00EA6B68" w:rsidP="00EA6B68"/>
    <w:p w:rsidR="00EA6B68" w:rsidRDefault="00EA6B68" w:rsidP="00EA6B68"/>
    <w:p w:rsidR="00EA6B68" w:rsidRDefault="00EA6B68" w:rsidP="00EA6B68">
      <w:pPr>
        <w:pStyle w:val="ListParagraph"/>
        <w:numPr>
          <w:ilvl w:val="0"/>
          <w:numId w:val="3"/>
        </w:numPr>
      </w:pPr>
      <w:r>
        <w:t>Starting the XAMP Server:</w:t>
      </w:r>
    </w:p>
    <w:p w:rsidR="00EA6B68" w:rsidRDefault="00EA6B68" w:rsidP="00EA6B68">
      <w:pPr>
        <w:pStyle w:val="ListParagraph"/>
      </w:pPr>
      <w:r w:rsidRPr="00EA6B68">
        <w:rPr>
          <w:noProof/>
          <w:lang w:eastAsia="en-US"/>
        </w:rPr>
        <w:drawing>
          <wp:inline distT="0" distB="0" distL="0" distR="0">
            <wp:extent cx="5943600" cy="3341643"/>
            <wp:effectExtent l="0" t="0" r="0" b="0"/>
            <wp:docPr id="1" name="Picture 1" descr="C:\Users\Sahithi\Dropbox\Screenshots\Screenshot 2015-05-26 17.5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ithi\Dropbox\Screenshots\Screenshot 2015-05-26 17.55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8" w:rsidRDefault="00EA6B68" w:rsidP="00EA6B68">
      <w:pPr>
        <w:pStyle w:val="ListParagraph"/>
        <w:numPr>
          <w:ilvl w:val="0"/>
          <w:numId w:val="3"/>
        </w:numPr>
      </w:pPr>
      <w:r>
        <w:t xml:space="preserve"> Modifying hosts file:</w:t>
      </w:r>
    </w:p>
    <w:p w:rsidR="00EA6B68" w:rsidRDefault="00EA6B68" w:rsidP="00EA6B68">
      <w:pPr>
        <w:pStyle w:val="ListParagraph"/>
      </w:pPr>
      <w:r w:rsidRPr="00EA6B68">
        <w:rPr>
          <w:noProof/>
          <w:lang w:eastAsia="en-US"/>
        </w:rPr>
        <w:lastRenderedPageBreak/>
        <w:drawing>
          <wp:inline distT="0" distB="0" distL="0" distR="0">
            <wp:extent cx="5943600" cy="3157674"/>
            <wp:effectExtent l="0" t="0" r="0" b="5080"/>
            <wp:docPr id="2" name="Picture 2" descr="C:\Users\Sahithi\Desktop\DBMS LABS\h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ithi\Desktop\DBMS LABS\hos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8" w:rsidRDefault="00EA6B68" w:rsidP="00EA6B68">
      <w:pPr>
        <w:pStyle w:val="ListParagraph"/>
      </w:pPr>
    </w:p>
    <w:p w:rsidR="00EA6B68" w:rsidRDefault="009014F0" w:rsidP="00EA6B68">
      <w:pPr>
        <w:pStyle w:val="ListParagraph"/>
        <w:numPr>
          <w:ilvl w:val="0"/>
          <w:numId w:val="3"/>
        </w:numPr>
      </w:pPr>
      <w:r>
        <w:t>Configuring</w:t>
      </w:r>
      <w:bookmarkStart w:id="0" w:name="_GoBack"/>
      <w:bookmarkEnd w:id="0"/>
      <w:r w:rsidR="00EA6B68">
        <w:t xml:space="preserve"> Apache virtual hosts</w:t>
      </w:r>
    </w:p>
    <w:p w:rsidR="00EA6B68" w:rsidRDefault="00EA6B68" w:rsidP="00EA6B68">
      <w:pPr>
        <w:pStyle w:val="ListParagraph"/>
      </w:pPr>
      <w:r w:rsidRPr="00EA6B68">
        <w:rPr>
          <w:noProof/>
          <w:lang w:eastAsia="en-US"/>
        </w:rPr>
        <w:drawing>
          <wp:inline distT="0" distB="0" distL="0" distR="0">
            <wp:extent cx="5943600" cy="3341643"/>
            <wp:effectExtent l="0" t="0" r="0" b="0"/>
            <wp:docPr id="5" name="Picture 5" descr="C:\Users\Sahithi\Dropbox\Screenshots\Screenshot 2015-05-26 18.0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hithi\Dropbox\Screenshots\Screenshot 2015-05-26 18.02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8" w:rsidRDefault="00EA6B68" w:rsidP="00EA6B68">
      <w:pPr>
        <w:pStyle w:val="ListParagraph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code 1: </w:t>
      </w:r>
    </w:p>
    <w:p w:rsidR="00EA6B68" w:rsidRDefault="00EA6B68" w:rsidP="00EA6B68">
      <w:pPr>
        <w:pStyle w:val="ListParagraph"/>
      </w:pPr>
      <w:r>
        <w:t xml:space="preserve">Location: </w:t>
      </w:r>
      <w:proofErr w:type="spellStart"/>
      <w:r>
        <w:t>xampp</w:t>
      </w:r>
      <w:proofErr w:type="spellEnd"/>
      <w:r>
        <w:t>/test/</w:t>
      </w:r>
      <w:proofErr w:type="spellStart"/>
      <w:r>
        <w:t>index.php</w:t>
      </w:r>
      <w:proofErr w:type="spellEnd"/>
    </w:p>
    <w:p w:rsidR="00EA6B68" w:rsidRDefault="00EA6B68" w:rsidP="00EA6B68">
      <w:pPr>
        <w:pStyle w:val="ListParagraph"/>
      </w:pPr>
      <w:r w:rsidRPr="00EA6B68">
        <w:rPr>
          <w:noProof/>
          <w:lang w:eastAsia="en-US"/>
        </w:rPr>
        <w:lastRenderedPageBreak/>
        <w:drawing>
          <wp:inline distT="0" distB="0" distL="0" distR="0">
            <wp:extent cx="5943600" cy="3341643"/>
            <wp:effectExtent l="0" t="0" r="0" b="0"/>
            <wp:docPr id="7" name="Picture 7" descr="C:\Users\Sahithi\Dropbox\Screenshots\Screenshot 2015-05-26 18.0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hithi\Dropbox\Screenshots\Screenshot 2015-05-26 18.05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8" w:rsidRDefault="00EA6B68" w:rsidP="00EA6B68">
      <w:pPr>
        <w:pStyle w:val="ListParagraph"/>
        <w:numPr>
          <w:ilvl w:val="0"/>
          <w:numId w:val="3"/>
        </w:numPr>
      </w:pPr>
      <w:r>
        <w:t>Running sldesu.com/?name=Sahithi</w:t>
      </w:r>
    </w:p>
    <w:p w:rsidR="00EA6B68" w:rsidRDefault="00EA6B68" w:rsidP="00EA6B68">
      <w:pPr>
        <w:pStyle w:val="ListParagraph"/>
      </w:pPr>
      <w:r w:rsidRPr="00EA6B68">
        <w:rPr>
          <w:noProof/>
          <w:lang w:eastAsia="en-US"/>
        </w:rPr>
        <w:drawing>
          <wp:inline distT="0" distB="0" distL="0" distR="0">
            <wp:extent cx="5943600" cy="3341643"/>
            <wp:effectExtent l="0" t="0" r="0" b="0"/>
            <wp:docPr id="6" name="Picture 6" descr="C:\Users\Sahithi\Dropbox\Screenshots\Screenshot 2015-05-26 18.0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hithi\Dropbox\Screenshots\Screenshot 2015-05-26 18.03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8" w:rsidRDefault="00EA6B68" w:rsidP="00EA6B68">
      <w:pPr>
        <w:pStyle w:val="ListParagraph"/>
      </w:pPr>
    </w:p>
    <w:p w:rsidR="00EA6B68" w:rsidRDefault="00EA6B68" w:rsidP="00EA6B68">
      <w:pPr>
        <w:pStyle w:val="ListParagraph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code 2: </w:t>
      </w:r>
    </w:p>
    <w:p w:rsidR="00EA6B68" w:rsidRDefault="00EA6B68" w:rsidP="00EA6B68">
      <w:pPr>
        <w:pStyle w:val="ListParagraph"/>
      </w:pPr>
      <w:r>
        <w:t xml:space="preserve">Location: </w:t>
      </w:r>
      <w:proofErr w:type="spellStart"/>
      <w:r>
        <w:t>xampp</w:t>
      </w:r>
      <w:proofErr w:type="spellEnd"/>
      <w:r>
        <w:t>/</w:t>
      </w:r>
      <w:proofErr w:type="spellStart"/>
      <w:r>
        <w:t>index.php</w:t>
      </w:r>
      <w:proofErr w:type="spellEnd"/>
    </w:p>
    <w:p w:rsidR="009014F0" w:rsidRDefault="009014F0" w:rsidP="00EA6B68">
      <w:pPr>
        <w:pStyle w:val="ListParagraph"/>
      </w:pPr>
      <w:r w:rsidRPr="009014F0">
        <w:rPr>
          <w:noProof/>
          <w:lang w:eastAsia="en-US"/>
        </w:rPr>
        <w:lastRenderedPageBreak/>
        <w:drawing>
          <wp:inline distT="0" distB="0" distL="0" distR="0">
            <wp:extent cx="5943600" cy="3341643"/>
            <wp:effectExtent l="0" t="0" r="0" b="0"/>
            <wp:docPr id="10" name="Picture 10" descr="C:\Users\Sahithi\Dropbox\Screenshots\Screenshot 2015-05-26 18.1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hithi\Dropbox\Screenshots\Screenshot 2015-05-26 18.12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17" w:rsidRDefault="00A92617" w:rsidP="00EA6B68">
      <w:pPr>
        <w:pStyle w:val="ListParagraph"/>
      </w:pPr>
    </w:p>
    <w:p w:rsidR="00A92617" w:rsidRDefault="00A92617" w:rsidP="00A92617">
      <w:pPr>
        <w:pStyle w:val="ListParagraph"/>
        <w:numPr>
          <w:ilvl w:val="0"/>
          <w:numId w:val="3"/>
        </w:numPr>
      </w:pPr>
      <w:r>
        <w:t xml:space="preserve">Running </w:t>
      </w:r>
      <w:hyperlink r:id="rId12" w:history="1">
        <w:r w:rsidR="009014F0" w:rsidRPr="00452E25">
          <w:rPr>
            <w:rStyle w:val="Hyperlink"/>
          </w:rPr>
          <w:t>http://example1.sahithi.com/?email=sahi.desu25@gmail.com</w:t>
        </w:r>
      </w:hyperlink>
    </w:p>
    <w:p w:rsidR="00A92617" w:rsidRDefault="009014F0" w:rsidP="00A92617">
      <w:pPr>
        <w:pStyle w:val="ListParagraph"/>
      </w:pPr>
      <w:r w:rsidRPr="009014F0">
        <w:rPr>
          <w:noProof/>
          <w:lang w:eastAsia="en-US"/>
        </w:rPr>
        <w:drawing>
          <wp:inline distT="0" distB="0" distL="0" distR="0">
            <wp:extent cx="5943600" cy="3341643"/>
            <wp:effectExtent l="0" t="0" r="0" b="0"/>
            <wp:docPr id="9" name="Picture 9" descr="C:\Users\Sahithi\Dropbox\Screenshots\Screenshot 2015-05-26 18.1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hithi\Dropbox\Screenshots\Screenshot 2015-05-26 18.11.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17" w:rsidRDefault="00A92617" w:rsidP="00EA6B68">
      <w:pPr>
        <w:pStyle w:val="ListParagraph"/>
      </w:pPr>
    </w:p>
    <w:p w:rsidR="00A92617" w:rsidRDefault="00A92617" w:rsidP="00EA6B68">
      <w:pPr>
        <w:pStyle w:val="ListParagraph"/>
      </w:pPr>
    </w:p>
    <w:p w:rsidR="00EA6B68" w:rsidRDefault="00EA6B68" w:rsidP="00EA6B68">
      <w:pPr>
        <w:pStyle w:val="ListParagraph"/>
      </w:pPr>
    </w:p>
    <w:p w:rsidR="00EA6B68" w:rsidRDefault="00EA6B68" w:rsidP="00EA6B68">
      <w:pPr>
        <w:pStyle w:val="ListParagraph"/>
      </w:pPr>
    </w:p>
    <w:p w:rsidR="00EA6B68" w:rsidRDefault="00EA6B68" w:rsidP="00EA6B68">
      <w:pPr>
        <w:pStyle w:val="ListParagraph"/>
      </w:pPr>
    </w:p>
    <w:p w:rsidR="00EA6B68" w:rsidRDefault="00EA6B68" w:rsidP="00EA6B68">
      <w:pPr>
        <w:pStyle w:val="ListParagraph"/>
      </w:pPr>
    </w:p>
    <w:p w:rsidR="00EA6B68" w:rsidRPr="00EA6B68" w:rsidRDefault="00EA6B68" w:rsidP="00EA6B68">
      <w:pPr>
        <w:pStyle w:val="ListParagraph"/>
      </w:pPr>
    </w:p>
    <w:sectPr w:rsidR="00EA6B68" w:rsidRPr="00EA6B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C6B35"/>
    <w:multiLevelType w:val="hybridMultilevel"/>
    <w:tmpl w:val="28C80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68"/>
    <w:rsid w:val="009014F0"/>
    <w:rsid w:val="00A92617"/>
    <w:rsid w:val="00EA6B68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2D80E-5A15-4FA1-A3EF-BF91DE64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xample1.sahithi.com/?email=sahi.desu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th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20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Sahithi Desu</dc:creator>
  <cp:keywords/>
  <cp:lastModifiedBy>Sahithi Desu</cp:lastModifiedBy>
  <cp:revision>2</cp:revision>
  <dcterms:created xsi:type="dcterms:W3CDTF">2015-05-26T21:51:00Z</dcterms:created>
  <dcterms:modified xsi:type="dcterms:W3CDTF">2015-05-26T22:13:00Z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